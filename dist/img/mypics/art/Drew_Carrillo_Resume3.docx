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1299A" w14:textId="77777777" w:rsidR="00D70063" w:rsidRDefault="007F200A" w:rsidP="00D70063">
      <w:pPr>
        <w:pStyle w:val="Heading3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AC5829" wp14:editId="4FDE2385">
                <wp:simplePos x="0" y="0"/>
                <wp:positionH relativeFrom="column">
                  <wp:posOffset>-1433196</wp:posOffset>
                </wp:positionH>
                <wp:positionV relativeFrom="paragraph">
                  <wp:posOffset>76200</wp:posOffset>
                </wp:positionV>
                <wp:extent cx="1243965" cy="143637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3965" cy="1436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D4029B" w14:textId="77777777" w:rsidR="007F200A" w:rsidRPr="007F200A" w:rsidRDefault="007F200A" w:rsidP="00615829">
                            <w:pPr>
                              <w:spacing w:line="240" w:lineRule="auto"/>
                              <w:jc w:val="right"/>
                              <w:rPr>
                                <w:b/>
                                <w:bCs/>
                                <w:i/>
                                <w:iCs/>
                                <w:color w:val="864A04" w:themeColor="accent1" w:themeShade="80"/>
                                <w:sz w:val="40"/>
                                <w:szCs w:val="40"/>
                              </w:rPr>
                            </w:pPr>
                            <w:r w:rsidRPr="007F200A">
                              <w:rPr>
                                <w:b/>
                                <w:bCs/>
                                <w:i/>
                                <w:iCs/>
                                <w:color w:val="864A04" w:themeColor="accent1" w:themeShade="80"/>
                                <w:sz w:val="40"/>
                                <w:szCs w:val="40"/>
                              </w:rPr>
                              <w:t>Drew Carrillo</w:t>
                            </w:r>
                          </w:p>
                          <w:p w14:paraId="4B74E97F" w14:textId="2564A5F5" w:rsidR="007F200A" w:rsidRPr="007F200A" w:rsidRDefault="007F200A" w:rsidP="00615829">
                            <w:pPr>
                              <w:jc w:val="right"/>
                              <w:rPr>
                                <w:sz w:val="36"/>
                                <w:szCs w:val="36"/>
                              </w:rPr>
                            </w:pPr>
                            <w:r w:rsidRPr="007F200A">
                              <w:rPr>
                                <w:sz w:val="36"/>
                                <w:szCs w:val="36"/>
                              </w:rPr>
                              <w:t>Software</w:t>
                            </w:r>
                            <w:r w:rsidR="00A32B2E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7F200A">
                              <w:rPr>
                                <w:sz w:val="36"/>
                                <w:szCs w:val="36"/>
                              </w:rPr>
                              <w:t>Develope</w:t>
                            </w:r>
                            <w:r w:rsidR="00615829">
                              <w:rPr>
                                <w:sz w:val="36"/>
                                <w:szCs w:val="36"/>
                              </w:rPr>
                              <w:t>r_</w:t>
                            </w:r>
                          </w:p>
                          <w:p w14:paraId="5F2E8A45" w14:textId="77777777" w:rsidR="007F200A" w:rsidRDefault="007F200A" w:rsidP="006158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AC582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12.85pt;margin-top:6pt;width:97.95pt;height:113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" fillcolor="white [3201]" stroked="f" strokeweight=".5pt">
                <v:textbox>
                  <w:txbxContent>
                    <w:p w14:paraId="67D4029B" w14:textId="77777777" w:rsidR="007F200A" w:rsidRPr="007F200A" w:rsidRDefault="007F200A" w:rsidP="00615829">
                      <w:pPr>
                        <w:spacing w:line="240" w:lineRule="auto"/>
                        <w:jc w:val="right"/>
                        <w:rPr>
                          <w:b/>
                          <w:bCs/>
                          <w:i/>
                          <w:iCs/>
                          <w:color w:val="864A04" w:themeColor="accent1" w:themeShade="80"/>
                          <w:sz w:val="40"/>
                          <w:szCs w:val="40"/>
                        </w:rPr>
                      </w:pPr>
                      <w:r w:rsidRPr="007F200A">
                        <w:rPr>
                          <w:b/>
                          <w:bCs/>
                          <w:i/>
                          <w:iCs/>
                          <w:color w:val="864A04" w:themeColor="accent1" w:themeShade="80"/>
                          <w:sz w:val="40"/>
                          <w:szCs w:val="40"/>
                        </w:rPr>
                        <w:t>Drew Carrillo</w:t>
                      </w:r>
                    </w:p>
                    <w:p w14:paraId="4B74E97F" w14:textId="2564A5F5" w:rsidR="007F200A" w:rsidRPr="007F200A" w:rsidRDefault="007F200A" w:rsidP="00615829">
                      <w:pPr>
                        <w:jc w:val="right"/>
                        <w:rPr>
                          <w:sz w:val="36"/>
                          <w:szCs w:val="36"/>
                        </w:rPr>
                      </w:pPr>
                      <w:r w:rsidRPr="007F200A">
                        <w:rPr>
                          <w:sz w:val="36"/>
                          <w:szCs w:val="36"/>
                        </w:rPr>
                        <w:t>Software</w:t>
                      </w:r>
                      <w:r w:rsidR="00A32B2E"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Pr="007F200A">
                        <w:rPr>
                          <w:sz w:val="36"/>
                          <w:szCs w:val="36"/>
                        </w:rPr>
                        <w:t>Develope</w:t>
                      </w:r>
                      <w:r w:rsidR="00615829">
                        <w:rPr>
                          <w:sz w:val="36"/>
                          <w:szCs w:val="36"/>
                        </w:rPr>
                        <w:t>r_</w:t>
                      </w:r>
                    </w:p>
                    <w:p w14:paraId="5F2E8A45" w14:textId="77777777" w:rsidR="007F200A" w:rsidRDefault="007F200A" w:rsidP="00615829"/>
                  </w:txbxContent>
                </v:textbox>
              </v:shape>
            </w:pict>
          </mc:Fallback>
        </mc:AlternateContent>
      </w:r>
      <w:r w:rsidR="00D70063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59264" behindDoc="0" locked="1" layoutInCell="1" allowOverlap="1" wp14:anchorId="69B00929" wp14:editId="215C5678">
                <wp:simplePos x="0" y="0"/>
                <mc:AlternateContent>
                  <mc:Choice Requires="wp14">
                    <wp:positionH relativeFrom="page">
                      <wp14:pctPosHOffset>8800</wp14:pctPosHOffset>
                    </wp:positionH>
                  </mc:Choice>
                  <mc:Fallback>
                    <wp:positionH relativeFrom="page">
                      <wp:posOffset>683895</wp:posOffset>
                    </wp:positionH>
                  </mc:Fallback>
                </mc:AlternateContent>
                <wp:positionV relativeFrom="margin">
                  <wp:align>top</wp:align>
                </wp:positionV>
                <wp:extent cx="2148840" cy="8458200"/>
                <wp:effectExtent l="0" t="0" r="3810" b="0"/>
                <wp:wrapSquare wrapText="bothSides"/>
                <wp:docPr id="217" name="Text Box 2" descr="Sidebar text 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8458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D0E4F6" w14:textId="77777777" w:rsidR="00D70063" w:rsidRDefault="007F200A" w:rsidP="007F200A">
                            <w:pPr>
                              <w:pStyle w:val="Photo"/>
                              <w:jc w:val="left"/>
                            </w:pP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14B4F768" wp14:editId="7D841B08">
                                  <wp:extent cx="923925" cy="1456007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40323" cy="14818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EC7F4B" w14:textId="77777777" w:rsidR="00D70063" w:rsidRPr="007F200A" w:rsidRDefault="00081E8E" w:rsidP="007F200A">
                            <w:pPr>
                              <w:pStyle w:val="Subtitle"/>
                              <w:spacing w:before="240" w:after="0" w:line="276" w:lineRule="auto"/>
                              <w:rPr>
                                <w:sz w:val="20"/>
                                <w:szCs w:val="20"/>
                              </w:rPr>
                            </w:pPr>
                            <w:hyperlink r:id="rId8" w:history="1">
                              <w:r w:rsidR="007F200A" w:rsidRPr="009D70A1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darkmountain.tech</w:t>
                              </w:r>
                            </w:hyperlink>
                          </w:p>
                          <w:p w14:paraId="4BDC367D" w14:textId="77777777" w:rsidR="007F200A" w:rsidRPr="007F200A" w:rsidRDefault="00081E8E" w:rsidP="007F200A">
                            <w:pPr>
                              <w:pStyle w:val="Subtitle"/>
                              <w:spacing w:line="276" w:lineRule="auto"/>
                              <w:rPr>
                                <w:sz w:val="20"/>
                                <w:szCs w:val="20"/>
                              </w:rPr>
                            </w:pPr>
                            <w:hyperlink r:id="rId9" w:history="1">
                              <w:r w:rsidR="007F200A" w:rsidRPr="009D70A1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github.com/Mtn-drew</w:t>
                              </w:r>
                            </w:hyperlink>
                          </w:p>
                          <w:p w14:paraId="5A2335DF" w14:textId="77777777" w:rsidR="007F200A" w:rsidRPr="007F200A" w:rsidRDefault="00081E8E" w:rsidP="007F200A">
                            <w:pPr>
                              <w:pStyle w:val="Subtitle"/>
                              <w:spacing w:after="0" w:line="276" w:lineRule="auto"/>
                              <w:rPr>
                                <w:sz w:val="20"/>
                                <w:szCs w:val="20"/>
                              </w:rPr>
                            </w:pPr>
                            <w:hyperlink r:id="rId10" w:history="1">
                              <w:r w:rsidR="007F200A" w:rsidRPr="009D70A1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linkedin.com/in/drew-dev-carrillo</w:t>
                              </w:r>
                            </w:hyperlink>
                          </w:p>
                          <w:p w14:paraId="13D68B66" w14:textId="77777777" w:rsidR="00D70063" w:rsidRDefault="00BB52EA" w:rsidP="00D70063">
                            <w:pPr>
                              <w:pStyle w:val="Heading1"/>
                            </w:pPr>
                            <w:r>
                              <w:t xml:space="preserve">Who I </w:t>
                            </w:r>
                            <w:proofErr w:type="gramStart"/>
                            <w:r>
                              <w:t>am</w:t>
                            </w:r>
                            <w:proofErr w:type="gramEnd"/>
                          </w:p>
                          <w:p w14:paraId="28AE844C" w14:textId="77777777" w:rsidR="00D70063" w:rsidRDefault="00BB52EA" w:rsidP="00D70063">
                            <w:r>
                              <w:t>Developer, problem solver, and Iron Man triathlete.</w:t>
                            </w:r>
                          </w:p>
                          <w:sdt>
                            <w:sdtPr>
                              <w:id w:val="1993831541"/>
                              <w:placeholder>
                                <w:docPart w:val="34BD0B436F38451D93DDA70CDA8B75B2"/>
                              </w:placeholder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14:paraId="4A1632F2" w14:textId="77777777" w:rsidR="00D70063" w:rsidRDefault="00D70063" w:rsidP="00D70063">
                                <w:pPr>
                                  <w:pStyle w:val="Heading2"/>
                                </w:pPr>
                                <w:r>
                                  <w:t>Skills &amp; Abilities</w:t>
                                </w:r>
                              </w:p>
                            </w:sdtContent>
                          </w:sdt>
                          <w:p w14:paraId="50AD57DD" w14:textId="77777777" w:rsidR="00BA576B" w:rsidRDefault="00BA576B" w:rsidP="00D70063">
                            <w:pPr>
                              <w:pStyle w:val="Heading2"/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auto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BA576B"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auto"/>
                                <w:sz w:val="24"/>
                                <w:szCs w:val="24"/>
                                <w:lang w:eastAsia="en-US"/>
                              </w:rPr>
                              <w:t>JavaScript</w:t>
                            </w:r>
                            <w:r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auto"/>
                                <w:sz w:val="24"/>
                                <w:szCs w:val="24"/>
                                <w:lang w:eastAsia="en-US"/>
                              </w:rPr>
                              <w:t xml:space="preserve"> ES6</w:t>
                            </w:r>
                          </w:p>
                          <w:p w14:paraId="25108CFB" w14:textId="77777777" w:rsidR="00BA576B" w:rsidRDefault="00BA576B" w:rsidP="00D70063">
                            <w:pPr>
                              <w:pStyle w:val="Heading2"/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auto"/>
                                <w:sz w:val="24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auto"/>
                                <w:sz w:val="24"/>
                                <w:szCs w:val="24"/>
                                <w:lang w:eastAsia="en-US"/>
                              </w:rPr>
                              <w:t>React</w:t>
                            </w:r>
                          </w:p>
                          <w:p w14:paraId="06FD4EE8" w14:textId="77777777" w:rsidR="00BA576B" w:rsidRDefault="00BA576B" w:rsidP="00D70063">
                            <w:pPr>
                              <w:pStyle w:val="Heading2"/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auto"/>
                                <w:sz w:val="24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auto"/>
                                <w:sz w:val="24"/>
                                <w:szCs w:val="24"/>
                                <w:lang w:eastAsia="en-US"/>
                              </w:rPr>
                              <w:t>Express</w:t>
                            </w:r>
                          </w:p>
                          <w:p w14:paraId="3EC8C5F7" w14:textId="77777777" w:rsidR="00BA576B" w:rsidRDefault="00BA576B" w:rsidP="00D70063">
                            <w:pPr>
                              <w:pStyle w:val="Heading2"/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auto"/>
                                <w:sz w:val="24"/>
                                <w:szCs w:val="24"/>
                                <w:lang w:eastAsia="en-US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auto"/>
                                <w:sz w:val="24"/>
                                <w:szCs w:val="24"/>
                                <w:lang w:eastAsia="en-US"/>
                              </w:rPr>
                              <w:t>JQuery</w:t>
                            </w:r>
                            <w:proofErr w:type="spellEnd"/>
                          </w:p>
                          <w:p w14:paraId="375F6A99" w14:textId="77777777" w:rsidR="00BA576B" w:rsidRDefault="00BA576B" w:rsidP="00D70063">
                            <w:pPr>
                              <w:pStyle w:val="Heading2"/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auto"/>
                                <w:sz w:val="24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auto"/>
                                <w:sz w:val="24"/>
                                <w:szCs w:val="24"/>
                                <w:lang w:eastAsia="en-US"/>
                              </w:rPr>
                              <w:t>HTML5</w:t>
                            </w:r>
                          </w:p>
                          <w:p w14:paraId="62894F90" w14:textId="77777777" w:rsidR="00BA576B" w:rsidRDefault="00BA576B" w:rsidP="00D70063">
                            <w:pPr>
                              <w:pStyle w:val="Heading2"/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auto"/>
                                <w:sz w:val="24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auto"/>
                                <w:sz w:val="24"/>
                                <w:szCs w:val="24"/>
                                <w:lang w:eastAsia="en-US"/>
                              </w:rPr>
                              <w:t>CSS3</w:t>
                            </w:r>
                          </w:p>
                          <w:p w14:paraId="48BE3B4D" w14:textId="77777777" w:rsidR="00BA576B" w:rsidRDefault="00BA576B" w:rsidP="00D70063">
                            <w:pPr>
                              <w:pStyle w:val="Heading2"/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auto"/>
                                <w:sz w:val="24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auto"/>
                                <w:sz w:val="24"/>
                                <w:szCs w:val="24"/>
                                <w:lang w:eastAsia="en-US"/>
                              </w:rPr>
                              <w:t>Node.js</w:t>
                            </w:r>
                          </w:p>
                          <w:p w14:paraId="44F5D9B5" w14:textId="77777777" w:rsidR="00BA576B" w:rsidRDefault="00BA576B" w:rsidP="00D70063">
                            <w:pPr>
                              <w:pStyle w:val="Heading2"/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auto"/>
                                <w:sz w:val="24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auto"/>
                                <w:sz w:val="24"/>
                                <w:szCs w:val="24"/>
                                <w:lang w:eastAsia="en-US"/>
                              </w:rPr>
                              <w:t>PostgreSQL</w:t>
                            </w:r>
                          </w:p>
                          <w:p w14:paraId="26ADBB57" w14:textId="77777777" w:rsidR="00BA576B" w:rsidRDefault="00BA576B" w:rsidP="00D70063">
                            <w:pPr>
                              <w:pStyle w:val="Heading2"/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auto"/>
                                <w:sz w:val="24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auto"/>
                                <w:sz w:val="24"/>
                                <w:szCs w:val="24"/>
                                <w:lang w:eastAsia="en-US"/>
                              </w:rPr>
                              <w:t>Enzyme</w:t>
                            </w:r>
                          </w:p>
                          <w:p w14:paraId="71F8B020" w14:textId="77777777" w:rsidR="00BA576B" w:rsidRDefault="00BA576B" w:rsidP="00D70063">
                            <w:pPr>
                              <w:pStyle w:val="Heading2"/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auto"/>
                                <w:sz w:val="24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auto"/>
                                <w:sz w:val="24"/>
                                <w:szCs w:val="24"/>
                                <w:lang w:eastAsia="en-US"/>
                              </w:rPr>
                              <w:t>Git</w:t>
                            </w:r>
                          </w:p>
                          <w:p w14:paraId="6C89AC51" w14:textId="77777777" w:rsidR="00BA576B" w:rsidRDefault="00BA576B" w:rsidP="00D70063">
                            <w:pPr>
                              <w:pStyle w:val="Heading2"/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auto"/>
                                <w:sz w:val="24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auto"/>
                                <w:sz w:val="24"/>
                                <w:szCs w:val="24"/>
                                <w:lang w:eastAsia="en-US"/>
                              </w:rPr>
                              <w:t>GitHub</w:t>
                            </w:r>
                          </w:p>
                          <w:p w14:paraId="78A48074" w14:textId="77777777" w:rsidR="00BA576B" w:rsidRDefault="00BA576B" w:rsidP="00D70063">
                            <w:pPr>
                              <w:pStyle w:val="Heading2"/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auto"/>
                                <w:sz w:val="24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auto"/>
                                <w:sz w:val="24"/>
                                <w:szCs w:val="24"/>
                                <w:lang w:eastAsia="en-US"/>
                              </w:rPr>
                              <w:t>RESTful APIs</w:t>
                            </w:r>
                          </w:p>
                          <w:p w14:paraId="59E0EB09" w14:textId="77777777" w:rsidR="00BA576B" w:rsidRDefault="00BA576B" w:rsidP="00D70063">
                            <w:pPr>
                              <w:pStyle w:val="Heading2"/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auto"/>
                                <w:sz w:val="24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auto"/>
                                <w:sz w:val="24"/>
                                <w:szCs w:val="24"/>
                                <w:lang w:eastAsia="en-US"/>
                              </w:rPr>
                              <w:t>Node Package Manager</w:t>
                            </w:r>
                          </w:p>
                          <w:p w14:paraId="24A58CB7" w14:textId="77777777" w:rsidR="00BA576B" w:rsidRPr="00BA576B" w:rsidRDefault="00BA576B" w:rsidP="00D70063">
                            <w:pPr>
                              <w:pStyle w:val="Heading2"/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auto"/>
                                <w:sz w:val="24"/>
                                <w:szCs w:val="24"/>
                                <w:lang w:eastAsia="en-US"/>
                              </w:rPr>
                            </w:pPr>
                          </w:p>
                          <w:sdt>
                            <w:sdtPr>
                              <w:id w:val="-26178941"/>
                              <w:placeholder>
                                <w:docPart w:val="2AD8544B1C854B6F902153B9C9A08879"/>
                              </w:placeholder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14:paraId="7E141727" w14:textId="77777777" w:rsidR="00D70063" w:rsidRDefault="00D70063" w:rsidP="00D70063">
                                <w:pPr>
                                  <w:pStyle w:val="Heading2"/>
                                </w:pPr>
                                <w:r>
                                  <w:t>Vitals</w:t>
                                </w:r>
                              </w:p>
                            </w:sdtContent>
                          </w:sdt>
                          <w:p w14:paraId="63C928BB" w14:textId="77777777" w:rsidR="00D70063" w:rsidRDefault="00BD2EA9" w:rsidP="00D70063">
                            <w:pPr>
                              <w:pStyle w:val="ContactInfo"/>
                            </w:pPr>
                            <w:r>
                              <w:t>930 East 10715 South</w:t>
                            </w:r>
                          </w:p>
                          <w:p w14:paraId="372C67A0" w14:textId="77777777" w:rsidR="00BD2EA9" w:rsidRDefault="00BD2EA9" w:rsidP="00D70063">
                            <w:pPr>
                              <w:pStyle w:val="ContactInfo"/>
                            </w:pPr>
                            <w:r>
                              <w:t>Sandy, UT 84094</w:t>
                            </w:r>
                          </w:p>
                          <w:p w14:paraId="3D9028DC" w14:textId="77777777" w:rsidR="00D70063" w:rsidRDefault="00D70063" w:rsidP="00D70063">
                            <w:pPr>
                              <w:pStyle w:val="ContactInfo"/>
                            </w:pPr>
                            <w:r>
                              <w:rPr>
                                <w:rStyle w:val="Strong"/>
                              </w:rPr>
                              <w:t>T</w:t>
                            </w:r>
                            <w:r>
                              <w:t xml:space="preserve"> </w:t>
                            </w:r>
                            <w:r w:rsidR="00BD2EA9">
                              <w:t>801-864-6609</w:t>
                            </w:r>
                          </w:p>
                          <w:p w14:paraId="5E7C618D" w14:textId="77777777" w:rsidR="00D70063" w:rsidRDefault="00D70063" w:rsidP="00D70063">
                            <w:pPr>
                              <w:pStyle w:val="ContactInfo"/>
                            </w:pPr>
                            <w:r>
                              <w:rPr>
                                <w:rStyle w:val="Strong"/>
                              </w:rPr>
                              <w:t>E</w:t>
                            </w:r>
                            <w:r>
                              <w:t xml:space="preserve"> </w:t>
                            </w:r>
                            <w:r w:rsidR="00BD2EA9">
                              <w:t>drewc3@gmail.com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00929" id="_x0000_s1027" type="#_x0000_t202" alt="Sidebar text box" style="position:absolute;margin-left:0;margin-top:0;width:169.2pt;height:666pt;z-index:251659264;visibility:visible;mso-wrap-style:square;mso-width-percent:0;mso-height-percent:0;mso-left-percent:88;mso-wrap-distance-left:9pt;mso-wrap-distance-top:3.6pt;mso-wrap-distance-right:9pt;mso-wrap-distance-bottom:3.6pt;mso-position-horizontal-relative:page;mso-position-vertical:top;mso-position-vertical-relative:margin;mso-width-percent:0;mso-height-percent:0;mso-left-percent:88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" filled="f" stroked="f">
                <v:textbox inset="0,0,0,0">
                  <w:txbxContent>
                    <w:p w14:paraId="38D0E4F6" w14:textId="77777777" w:rsidR="00D70063" w:rsidRDefault="007F200A" w:rsidP="007F200A">
                      <w:pPr>
                        <w:pStyle w:val="Photo"/>
                        <w:jc w:val="left"/>
                      </w:pPr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14B4F768" wp14:editId="7D841B08">
                            <wp:extent cx="923925" cy="1456007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40323" cy="14818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0EC7F4B" w14:textId="77777777" w:rsidR="00D70063" w:rsidRPr="007F200A" w:rsidRDefault="00081E8E" w:rsidP="007F200A">
                      <w:pPr>
                        <w:pStyle w:val="Subtitle"/>
                        <w:spacing w:before="240" w:after="0" w:line="276" w:lineRule="auto"/>
                        <w:rPr>
                          <w:sz w:val="20"/>
                          <w:szCs w:val="20"/>
                        </w:rPr>
                      </w:pPr>
                      <w:hyperlink r:id="rId11" w:history="1">
                        <w:r w:rsidR="007F200A" w:rsidRPr="009D70A1">
                          <w:rPr>
                            <w:rStyle w:val="Hyperlink"/>
                            <w:sz w:val="20"/>
                            <w:szCs w:val="20"/>
                          </w:rPr>
                          <w:t>darkmountain.tech</w:t>
                        </w:r>
                      </w:hyperlink>
                    </w:p>
                    <w:p w14:paraId="4BDC367D" w14:textId="77777777" w:rsidR="007F200A" w:rsidRPr="007F200A" w:rsidRDefault="00081E8E" w:rsidP="007F200A">
                      <w:pPr>
                        <w:pStyle w:val="Subtitle"/>
                        <w:spacing w:line="276" w:lineRule="auto"/>
                        <w:rPr>
                          <w:sz w:val="20"/>
                          <w:szCs w:val="20"/>
                        </w:rPr>
                      </w:pPr>
                      <w:hyperlink r:id="rId12" w:history="1">
                        <w:r w:rsidR="007F200A" w:rsidRPr="009D70A1">
                          <w:rPr>
                            <w:rStyle w:val="Hyperlink"/>
                            <w:sz w:val="20"/>
                            <w:szCs w:val="20"/>
                          </w:rPr>
                          <w:t>github.com/Mtn-drew</w:t>
                        </w:r>
                      </w:hyperlink>
                    </w:p>
                    <w:p w14:paraId="5A2335DF" w14:textId="77777777" w:rsidR="007F200A" w:rsidRPr="007F200A" w:rsidRDefault="00081E8E" w:rsidP="007F200A">
                      <w:pPr>
                        <w:pStyle w:val="Subtitle"/>
                        <w:spacing w:after="0" w:line="276" w:lineRule="auto"/>
                        <w:rPr>
                          <w:sz w:val="20"/>
                          <w:szCs w:val="20"/>
                        </w:rPr>
                      </w:pPr>
                      <w:hyperlink r:id="rId13" w:history="1">
                        <w:r w:rsidR="007F200A" w:rsidRPr="009D70A1">
                          <w:rPr>
                            <w:rStyle w:val="Hyperlink"/>
                            <w:sz w:val="20"/>
                            <w:szCs w:val="20"/>
                          </w:rPr>
                          <w:t>linkedin.com/in/drew-dev-carrillo</w:t>
                        </w:r>
                      </w:hyperlink>
                    </w:p>
                    <w:p w14:paraId="13D68B66" w14:textId="77777777" w:rsidR="00D70063" w:rsidRDefault="00BB52EA" w:rsidP="00D70063">
                      <w:pPr>
                        <w:pStyle w:val="Heading1"/>
                      </w:pPr>
                      <w:r>
                        <w:t xml:space="preserve">Who I </w:t>
                      </w:r>
                      <w:proofErr w:type="gramStart"/>
                      <w:r>
                        <w:t>am</w:t>
                      </w:r>
                      <w:proofErr w:type="gramEnd"/>
                    </w:p>
                    <w:p w14:paraId="28AE844C" w14:textId="77777777" w:rsidR="00D70063" w:rsidRDefault="00BB52EA" w:rsidP="00D70063">
                      <w:r>
                        <w:t>Developer, problem solver, and Iron Man triathlete.</w:t>
                      </w:r>
                    </w:p>
                    <w:sdt>
                      <w:sdtPr>
                        <w:id w:val="1993831541"/>
                        <w:placeholder>
                          <w:docPart w:val="34BD0B436F38451D93DDA70CDA8B75B2"/>
                        </w:placeholder>
                        <w:temporary/>
                        <w:showingPlcHdr/>
                        <w15:appearance w15:val="hidden"/>
                      </w:sdtPr>
                      <w:sdtEndPr/>
                      <w:sdtContent>
                        <w:p w14:paraId="4A1632F2" w14:textId="77777777" w:rsidR="00D70063" w:rsidRDefault="00D70063" w:rsidP="00D70063">
                          <w:pPr>
                            <w:pStyle w:val="Heading2"/>
                          </w:pPr>
                          <w:r>
                            <w:t>Skills &amp; Abilities</w:t>
                          </w:r>
                        </w:p>
                      </w:sdtContent>
                    </w:sdt>
                    <w:p w14:paraId="50AD57DD" w14:textId="77777777" w:rsidR="00BA576B" w:rsidRDefault="00BA576B" w:rsidP="00D70063">
                      <w:pPr>
                        <w:pStyle w:val="Heading2"/>
                        <w:rPr>
                          <w:rFonts w:asciiTheme="minorHAnsi" w:eastAsiaTheme="minorHAnsi" w:hAnsiTheme="minorHAnsi" w:cstheme="minorBidi"/>
                          <w:caps w:val="0"/>
                          <w:color w:val="auto"/>
                          <w:sz w:val="24"/>
                          <w:szCs w:val="24"/>
                          <w:lang w:eastAsia="en-US"/>
                        </w:rPr>
                      </w:pPr>
                      <w:r w:rsidRPr="00BA576B">
                        <w:rPr>
                          <w:rFonts w:asciiTheme="minorHAnsi" w:eastAsiaTheme="minorHAnsi" w:hAnsiTheme="minorHAnsi" w:cstheme="minorBidi"/>
                          <w:caps w:val="0"/>
                          <w:color w:val="auto"/>
                          <w:sz w:val="24"/>
                          <w:szCs w:val="24"/>
                          <w:lang w:eastAsia="en-US"/>
                        </w:rPr>
                        <w:t>JavaScript</w:t>
                      </w:r>
                      <w:r>
                        <w:rPr>
                          <w:rFonts w:asciiTheme="minorHAnsi" w:eastAsiaTheme="minorHAnsi" w:hAnsiTheme="minorHAnsi" w:cstheme="minorBidi"/>
                          <w:caps w:val="0"/>
                          <w:color w:val="auto"/>
                          <w:sz w:val="24"/>
                          <w:szCs w:val="24"/>
                          <w:lang w:eastAsia="en-US"/>
                        </w:rPr>
                        <w:t xml:space="preserve"> ES6</w:t>
                      </w:r>
                    </w:p>
                    <w:p w14:paraId="25108CFB" w14:textId="77777777" w:rsidR="00BA576B" w:rsidRDefault="00BA576B" w:rsidP="00D70063">
                      <w:pPr>
                        <w:pStyle w:val="Heading2"/>
                        <w:rPr>
                          <w:rFonts w:asciiTheme="minorHAnsi" w:eastAsiaTheme="minorHAnsi" w:hAnsiTheme="minorHAnsi" w:cstheme="minorBidi"/>
                          <w:caps w:val="0"/>
                          <w:color w:val="auto"/>
                          <w:sz w:val="24"/>
                          <w:szCs w:val="24"/>
                          <w:lang w:eastAsia="en-US"/>
                        </w:rPr>
                      </w:pPr>
                      <w:r>
                        <w:rPr>
                          <w:rFonts w:asciiTheme="minorHAnsi" w:eastAsiaTheme="minorHAnsi" w:hAnsiTheme="minorHAnsi" w:cstheme="minorBidi"/>
                          <w:caps w:val="0"/>
                          <w:color w:val="auto"/>
                          <w:sz w:val="24"/>
                          <w:szCs w:val="24"/>
                          <w:lang w:eastAsia="en-US"/>
                        </w:rPr>
                        <w:t>React</w:t>
                      </w:r>
                    </w:p>
                    <w:p w14:paraId="06FD4EE8" w14:textId="77777777" w:rsidR="00BA576B" w:rsidRDefault="00BA576B" w:rsidP="00D70063">
                      <w:pPr>
                        <w:pStyle w:val="Heading2"/>
                        <w:rPr>
                          <w:rFonts w:asciiTheme="minorHAnsi" w:eastAsiaTheme="minorHAnsi" w:hAnsiTheme="minorHAnsi" w:cstheme="minorBidi"/>
                          <w:caps w:val="0"/>
                          <w:color w:val="auto"/>
                          <w:sz w:val="24"/>
                          <w:szCs w:val="24"/>
                          <w:lang w:eastAsia="en-US"/>
                        </w:rPr>
                      </w:pPr>
                      <w:r>
                        <w:rPr>
                          <w:rFonts w:asciiTheme="minorHAnsi" w:eastAsiaTheme="minorHAnsi" w:hAnsiTheme="minorHAnsi" w:cstheme="minorBidi"/>
                          <w:caps w:val="0"/>
                          <w:color w:val="auto"/>
                          <w:sz w:val="24"/>
                          <w:szCs w:val="24"/>
                          <w:lang w:eastAsia="en-US"/>
                        </w:rPr>
                        <w:t>Express</w:t>
                      </w:r>
                    </w:p>
                    <w:p w14:paraId="3EC8C5F7" w14:textId="77777777" w:rsidR="00BA576B" w:rsidRDefault="00BA576B" w:rsidP="00D70063">
                      <w:pPr>
                        <w:pStyle w:val="Heading2"/>
                        <w:rPr>
                          <w:rFonts w:asciiTheme="minorHAnsi" w:eastAsiaTheme="minorHAnsi" w:hAnsiTheme="minorHAnsi" w:cstheme="minorBidi"/>
                          <w:caps w:val="0"/>
                          <w:color w:val="auto"/>
                          <w:sz w:val="24"/>
                          <w:szCs w:val="24"/>
                          <w:lang w:eastAsia="en-US"/>
                        </w:rPr>
                      </w:pPr>
                      <w:proofErr w:type="spellStart"/>
                      <w:r>
                        <w:rPr>
                          <w:rFonts w:asciiTheme="minorHAnsi" w:eastAsiaTheme="minorHAnsi" w:hAnsiTheme="minorHAnsi" w:cstheme="minorBidi"/>
                          <w:caps w:val="0"/>
                          <w:color w:val="auto"/>
                          <w:sz w:val="24"/>
                          <w:szCs w:val="24"/>
                          <w:lang w:eastAsia="en-US"/>
                        </w:rPr>
                        <w:t>JQuery</w:t>
                      </w:r>
                      <w:proofErr w:type="spellEnd"/>
                    </w:p>
                    <w:p w14:paraId="375F6A99" w14:textId="77777777" w:rsidR="00BA576B" w:rsidRDefault="00BA576B" w:rsidP="00D70063">
                      <w:pPr>
                        <w:pStyle w:val="Heading2"/>
                        <w:rPr>
                          <w:rFonts w:asciiTheme="minorHAnsi" w:eastAsiaTheme="minorHAnsi" w:hAnsiTheme="minorHAnsi" w:cstheme="minorBidi"/>
                          <w:caps w:val="0"/>
                          <w:color w:val="auto"/>
                          <w:sz w:val="24"/>
                          <w:szCs w:val="24"/>
                          <w:lang w:eastAsia="en-US"/>
                        </w:rPr>
                      </w:pPr>
                      <w:r>
                        <w:rPr>
                          <w:rFonts w:asciiTheme="minorHAnsi" w:eastAsiaTheme="minorHAnsi" w:hAnsiTheme="minorHAnsi" w:cstheme="minorBidi"/>
                          <w:caps w:val="0"/>
                          <w:color w:val="auto"/>
                          <w:sz w:val="24"/>
                          <w:szCs w:val="24"/>
                          <w:lang w:eastAsia="en-US"/>
                        </w:rPr>
                        <w:t>HTML5</w:t>
                      </w:r>
                    </w:p>
                    <w:p w14:paraId="62894F90" w14:textId="77777777" w:rsidR="00BA576B" w:rsidRDefault="00BA576B" w:rsidP="00D70063">
                      <w:pPr>
                        <w:pStyle w:val="Heading2"/>
                        <w:rPr>
                          <w:rFonts w:asciiTheme="minorHAnsi" w:eastAsiaTheme="minorHAnsi" w:hAnsiTheme="minorHAnsi" w:cstheme="minorBidi"/>
                          <w:caps w:val="0"/>
                          <w:color w:val="auto"/>
                          <w:sz w:val="24"/>
                          <w:szCs w:val="24"/>
                          <w:lang w:eastAsia="en-US"/>
                        </w:rPr>
                      </w:pPr>
                      <w:r>
                        <w:rPr>
                          <w:rFonts w:asciiTheme="minorHAnsi" w:eastAsiaTheme="minorHAnsi" w:hAnsiTheme="minorHAnsi" w:cstheme="minorBidi"/>
                          <w:caps w:val="0"/>
                          <w:color w:val="auto"/>
                          <w:sz w:val="24"/>
                          <w:szCs w:val="24"/>
                          <w:lang w:eastAsia="en-US"/>
                        </w:rPr>
                        <w:t>CSS3</w:t>
                      </w:r>
                    </w:p>
                    <w:p w14:paraId="48BE3B4D" w14:textId="77777777" w:rsidR="00BA576B" w:rsidRDefault="00BA576B" w:rsidP="00D70063">
                      <w:pPr>
                        <w:pStyle w:val="Heading2"/>
                        <w:rPr>
                          <w:rFonts w:asciiTheme="minorHAnsi" w:eastAsiaTheme="minorHAnsi" w:hAnsiTheme="minorHAnsi" w:cstheme="minorBidi"/>
                          <w:caps w:val="0"/>
                          <w:color w:val="auto"/>
                          <w:sz w:val="24"/>
                          <w:szCs w:val="24"/>
                          <w:lang w:eastAsia="en-US"/>
                        </w:rPr>
                      </w:pPr>
                      <w:r>
                        <w:rPr>
                          <w:rFonts w:asciiTheme="minorHAnsi" w:eastAsiaTheme="minorHAnsi" w:hAnsiTheme="minorHAnsi" w:cstheme="minorBidi"/>
                          <w:caps w:val="0"/>
                          <w:color w:val="auto"/>
                          <w:sz w:val="24"/>
                          <w:szCs w:val="24"/>
                          <w:lang w:eastAsia="en-US"/>
                        </w:rPr>
                        <w:t>Node.js</w:t>
                      </w:r>
                    </w:p>
                    <w:p w14:paraId="44F5D9B5" w14:textId="77777777" w:rsidR="00BA576B" w:rsidRDefault="00BA576B" w:rsidP="00D70063">
                      <w:pPr>
                        <w:pStyle w:val="Heading2"/>
                        <w:rPr>
                          <w:rFonts w:asciiTheme="minorHAnsi" w:eastAsiaTheme="minorHAnsi" w:hAnsiTheme="minorHAnsi" w:cstheme="minorBidi"/>
                          <w:caps w:val="0"/>
                          <w:color w:val="auto"/>
                          <w:sz w:val="24"/>
                          <w:szCs w:val="24"/>
                          <w:lang w:eastAsia="en-US"/>
                        </w:rPr>
                      </w:pPr>
                      <w:r>
                        <w:rPr>
                          <w:rFonts w:asciiTheme="minorHAnsi" w:eastAsiaTheme="minorHAnsi" w:hAnsiTheme="minorHAnsi" w:cstheme="minorBidi"/>
                          <w:caps w:val="0"/>
                          <w:color w:val="auto"/>
                          <w:sz w:val="24"/>
                          <w:szCs w:val="24"/>
                          <w:lang w:eastAsia="en-US"/>
                        </w:rPr>
                        <w:t>PostgreSQL</w:t>
                      </w:r>
                    </w:p>
                    <w:p w14:paraId="26ADBB57" w14:textId="77777777" w:rsidR="00BA576B" w:rsidRDefault="00BA576B" w:rsidP="00D70063">
                      <w:pPr>
                        <w:pStyle w:val="Heading2"/>
                        <w:rPr>
                          <w:rFonts w:asciiTheme="minorHAnsi" w:eastAsiaTheme="minorHAnsi" w:hAnsiTheme="minorHAnsi" w:cstheme="minorBidi"/>
                          <w:caps w:val="0"/>
                          <w:color w:val="auto"/>
                          <w:sz w:val="24"/>
                          <w:szCs w:val="24"/>
                          <w:lang w:eastAsia="en-US"/>
                        </w:rPr>
                      </w:pPr>
                      <w:r>
                        <w:rPr>
                          <w:rFonts w:asciiTheme="minorHAnsi" w:eastAsiaTheme="minorHAnsi" w:hAnsiTheme="minorHAnsi" w:cstheme="minorBidi"/>
                          <w:caps w:val="0"/>
                          <w:color w:val="auto"/>
                          <w:sz w:val="24"/>
                          <w:szCs w:val="24"/>
                          <w:lang w:eastAsia="en-US"/>
                        </w:rPr>
                        <w:t>Enzyme</w:t>
                      </w:r>
                    </w:p>
                    <w:p w14:paraId="71F8B020" w14:textId="77777777" w:rsidR="00BA576B" w:rsidRDefault="00BA576B" w:rsidP="00D70063">
                      <w:pPr>
                        <w:pStyle w:val="Heading2"/>
                        <w:rPr>
                          <w:rFonts w:asciiTheme="minorHAnsi" w:eastAsiaTheme="minorHAnsi" w:hAnsiTheme="minorHAnsi" w:cstheme="minorBidi"/>
                          <w:caps w:val="0"/>
                          <w:color w:val="auto"/>
                          <w:sz w:val="24"/>
                          <w:szCs w:val="24"/>
                          <w:lang w:eastAsia="en-US"/>
                        </w:rPr>
                      </w:pPr>
                      <w:r>
                        <w:rPr>
                          <w:rFonts w:asciiTheme="minorHAnsi" w:eastAsiaTheme="minorHAnsi" w:hAnsiTheme="minorHAnsi" w:cstheme="minorBidi"/>
                          <w:caps w:val="0"/>
                          <w:color w:val="auto"/>
                          <w:sz w:val="24"/>
                          <w:szCs w:val="24"/>
                          <w:lang w:eastAsia="en-US"/>
                        </w:rPr>
                        <w:t>Git</w:t>
                      </w:r>
                    </w:p>
                    <w:p w14:paraId="6C89AC51" w14:textId="77777777" w:rsidR="00BA576B" w:rsidRDefault="00BA576B" w:rsidP="00D70063">
                      <w:pPr>
                        <w:pStyle w:val="Heading2"/>
                        <w:rPr>
                          <w:rFonts w:asciiTheme="minorHAnsi" w:eastAsiaTheme="minorHAnsi" w:hAnsiTheme="minorHAnsi" w:cstheme="minorBidi"/>
                          <w:caps w:val="0"/>
                          <w:color w:val="auto"/>
                          <w:sz w:val="24"/>
                          <w:szCs w:val="24"/>
                          <w:lang w:eastAsia="en-US"/>
                        </w:rPr>
                      </w:pPr>
                      <w:r>
                        <w:rPr>
                          <w:rFonts w:asciiTheme="minorHAnsi" w:eastAsiaTheme="minorHAnsi" w:hAnsiTheme="minorHAnsi" w:cstheme="minorBidi"/>
                          <w:caps w:val="0"/>
                          <w:color w:val="auto"/>
                          <w:sz w:val="24"/>
                          <w:szCs w:val="24"/>
                          <w:lang w:eastAsia="en-US"/>
                        </w:rPr>
                        <w:t>GitHub</w:t>
                      </w:r>
                    </w:p>
                    <w:p w14:paraId="78A48074" w14:textId="77777777" w:rsidR="00BA576B" w:rsidRDefault="00BA576B" w:rsidP="00D70063">
                      <w:pPr>
                        <w:pStyle w:val="Heading2"/>
                        <w:rPr>
                          <w:rFonts w:asciiTheme="minorHAnsi" w:eastAsiaTheme="minorHAnsi" w:hAnsiTheme="minorHAnsi" w:cstheme="minorBidi"/>
                          <w:caps w:val="0"/>
                          <w:color w:val="auto"/>
                          <w:sz w:val="24"/>
                          <w:szCs w:val="24"/>
                          <w:lang w:eastAsia="en-US"/>
                        </w:rPr>
                      </w:pPr>
                      <w:r>
                        <w:rPr>
                          <w:rFonts w:asciiTheme="minorHAnsi" w:eastAsiaTheme="minorHAnsi" w:hAnsiTheme="minorHAnsi" w:cstheme="minorBidi"/>
                          <w:caps w:val="0"/>
                          <w:color w:val="auto"/>
                          <w:sz w:val="24"/>
                          <w:szCs w:val="24"/>
                          <w:lang w:eastAsia="en-US"/>
                        </w:rPr>
                        <w:t>RESTful APIs</w:t>
                      </w:r>
                    </w:p>
                    <w:p w14:paraId="59E0EB09" w14:textId="77777777" w:rsidR="00BA576B" w:rsidRDefault="00BA576B" w:rsidP="00D70063">
                      <w:pPr>
                        <w:pStyle w:val="Heading2"/>
                        <w:rPr>
                          <w:rFonts w:asciiTheme="minorHAnsi" w:eastAsiaTheme="minorHAnsi" w:hAnsiTheme="minorHAnsi" w:cstheme="minorBidi"/>
                          <w:caps w:val="0"/>
                          <w:color w:val="auto"/>
                          <w:sz w:val="24"/>
                          <w:szCs w:val="24"/>
                          <w:lang w:eastAsia="en-US"/>
                        </w:rPr>
                      </w:pPr>
                      <w:r>
                        <w:rPr>
                          <w:rFonts w:asciiTheme="minorHAnsi" w:eastAsiaTheme="minorHAnsi" w:hAnsiTheme="minorHAnsi" w:cstheme="minorBidi"/>
                          <w:caps w:val="0"/>
                          <w:color w:val="auto"/>
                          <w:sz w:val="24"/>
                          <w:szCs w:val="24"/>
                          <w:lang w:eastAsia="en-US"/>
                        </w:rPr>
                        <w:t>Node Package Manager</w:t>
                      </w:r>
                    </w:p>
                    <w:p w14:paraId="24A58CB7" w14:textId="77777777" w:rsidR="00BA576B" w:rsidRPr="00BA576B" w:rsidRDefault="00BA576B" w:rsidP="00D70063">
                      <w:pPr>
                        <w:pStyle w:val="Heading2"/>
                        <w:rPr>
                          <w:rFonts w:asciiTheme="minorHAnsi" w:eastAsiaTheme="minorHAnsi" w:hAnsiTheme="minorHAnsi" w:cstheme="minorBidi"/>
                          <w:caps w:val="0"/>
                          <w:color w:val="auto"/>
                          <w:sz w:val="24"/>
                          <w:szCs w:val="24"/>
                          <w:lang w:eastAsia="en-US"/>
                        </w:rPr>
                      </w:pPr>
                    </w:p>
                    <w:sdt>
                      <w:sdtPr>
                        <w:id w:val="-26178941"/>
                        <w:placeholder>
                          <w:docPart w:val="2AD8544B1C854B6F902153B9C9A08879"/>
                        </w:placeholder>
                        <w:temporary/>
                        <w:showingPlcHdr/>
                        <w15:appearance w15:val="hidden"/>
                      </w:sdtPr>
                      <w:sdtEndPr/>
                      <w:sdtContent>
                        <w:p w14:paraId="7E141727" w14:textId="77777777" w:rsidR="00D70063" w:rsidRDefault="00D70063" w:rsidP="00D70063">
                          <w:pPr>
                            <w:pStyle w:val="Heading2"/>
                          </w:pPr>
                          <w:r>
                            <w:t>Vitals</w:t>
                          </w:r>
                        </w:p>
                      </w:sdtContent>
                    </w:sdt>
                    <w:p w14:paraId="63C928BB" w14:textId="77777777" w:rsidR="00D70063" w:rsidRDefault="00BD2EA9" w:rsidP="00D70063">
                      <w:pPr>
                        <w:pStyle w:val="ContactInfo"/>
                      </w:pPr>
                      <w:r>
                        <w:t>930 East 10715 South</w:t>
                      </w:r>
                    </w:p>
                    <w:p w14:paraId="372C67A0" w14:textId="77777777" w:rsidR="00BD2EA9" w:rsidRDefault="00BD2EA9" w:rsidP="00D70063">
                      <w:pPr>
                        <w:pStyle w:val="ContactInfo"/>
                      </w:pPr>
                      <w:r>
                        <w:t>Sandy, UT 84094</w:t>
                      </w:r>
                    </w:p>
                    <w:p w14:paraId="3D9028DC" w14:textId="77777777" w:rsidR="00D70063" w:rsidRDefault="00D70063" w:rsidP="00D70063">
                      <w:pPr>
                        <w:pStyle w:val="ContactInfo"/>
                      </w:pPr>
                      <w:r>
                        <w:rPr>
                          <w:rStyle w:val="Strong"/>
                        </w:rPr>
                        <w:t>T</w:t>
                      </w:r>
                      <w:r>
                        <w:t xml:space="preserve"> </w:t>
                      </w:r>
                      <w:r w:rsidR="00BD2EA9">
                        <w:t>801-864-6609</w:t>
                      </w:r>
                    </w:p>
                    <w:p w14:paraId="5E7C618D" w14:textId="77777777" w:rsidR="00D70063" w:rsidRDefault="00D70063" w:rsidP="00D70063">
                      <w:pPr>
                        <w:pStyle w:val="ContactInfo"/>
                      </w:pPr>
                      <w:r>
                        <w:rPr>
                          <w:rStyle w:val="Strong"/>
                        </w:rPr>
                        <w:t>E</w:t>
                      </w:r>
                      <w:r>
                        <w:t xml:space="preserve"> </w:t>
                      </w:r>
                      <w:r w:rsidR="00BD2EA9">
                        <w:t>drewc3@gmail.com</w:t>
                      </w:r>
                    </w:p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  <w:r w:rsidR="00BD2EA9">
        <w:t>tE</w:t>
      </w:r>
      <w:r w:rsidR="006E37FB">
        <w:t>sla projects</w:t>
      </w:r>
    </w:p>
    <w:p w14:paraId="1565C992" w14:textId="77777777" w:rsidR="00D70063" w:rsidRDefault="006E37FB" w:rsidP="00D70063">
      <w:r>
        <w:t>In addition to my regular department w</w:t>
      </w:r>
      <w:bookmarkStart w:id="0" w:name="_GoBack"/>
      <w:bookmarkEnd w:id="0"/>
      <w:r>
        <w:t>ork duties, I taught myself to code in order to build tools to automate some of our more repetitive tasks.</w:t>
      </w:r>
    </w:p>
    <w:p w14:paraId="7CF2AA98" w14:textId="77777777" w:rsidR="006E37FB" w:rsidRDefault="006E37FB" w:rsidP="006E37FB">
      <w:pPr>
        <w:pStyle w:val="Heading4"/>
      </w:pPr>
      <w:r>
        <w:t>Contract Reassignment TOol</w:t>
      </w:r>
    </w:p>
    <w:p w14:paraId="04879125" w14:textId="77777777" w:rsidR="006E37FB" w:rsidRDefault="006E37FB" w:rsidP="006E37FB">
      <w:r>
        <w:t>Built in VBA, this tool generates case notes, writes standardized emails, and generates contracts for the Property &amp; Title team as Tesla.</w:t>
      </w:r>
    </w:p>
    <w:p w14:paraId="5FD7D8BC" w14:textId="1B1B4ABE" w:rsidR="006E37FB" w:rsidRDefault="00115C0C" w:rsidP="00115C0C">
      <w:pPr>
        <w:pStyle w:val="Heading4"/>
      </w:pPr>
      <w:r>
        <w:t>Quicknotes</w:t>
      </w:r>
    </w:p>
    <w:p w14:paraId="76A28926" w14:textId="2802F79A" w:rsidR="00BD2EA9" w:rsidRDefault="00120F59" w:rsidP="00D70063">
      <w:r>
        <w:t>M</w:t>
      </w:r>
      <w:r w:rsidR="00BD2EA9">
        <w:t xml:space="preserve">aintained </w:t>
      </w:r>
      <w:r w:rsidR="00115C0C">
        <w:t>department Chrome extension, including updating, adding functionality, and publishing to the Chrome web store.</w:t>
      </w:r>
    </w:p>
    <w:p w14:paraId="54746360" w14:textId="77777777" w:rsidR="00D70063" w:rsidRDefault="00BB52EA" w:rsidP="00D70063">
      <w:pPr>
        <w:pStyle w:val="Heading3"/>
      </w:pPr>
      <w:r>
        <w:t xml:space="preserve">Thinkful </w:t>
      </w:r>
      <w:r w:rsidR="00BD2EA9">
        <w:t>Projects</w:t>
      </w:r>
    </w:p>
    <w:p w14:paraId="10153B5C" w14:textId="0A9BF186" w:rsidR="006E37FB" w:rsidRDefault="006E37FB" w:rsidP="006E37FB">
      <w:r>
        <w:t xml:space="preserve">Studied full stack web development and built projects using React, HTML, CSS, </w:t>
      </w:r>
      <w:proofErr w:type="spellStart"/>
      <w:r>
        <w:t>Javascript</w:t>
      </w:r>
      <w:proofErr w:type="spellEnd"/>
      <w:r>
        <w:t>, Node</w:t>
      </w:r>
      <w:r w:rsidR="00F35536">
        <w:t>.js</w:t>
      </w:r>
      <w:r>
        <w:t xml:space="preserve"> and PostgreSQL</w:t>
      </w:r>
      <w:r w:rsidR="00115C0C">
        <w:t>.</w:t>
      </w:r>
    </w:p>
    <w:p w14:paraId="1992F7F7" w14:textId="4C8265C8" w:rsidR="00120F59" w:rsidRPr="001F5BA9" w:rsidRDefault="00081E8E" w:rsidP="00120F59">
      <w:pPr>
        <w:pStyle w:val="Heading4"/>
        <w:rPr>
          <w:rStyle w:val="Hyperlink"/>
        </w:rPr>
      </w:pPr>
      <w:hyperlink r:id="rId14" w:history="1">
        <w:r w:rsidR="00120F59" w:rsidRPr="001F5BA9">
          <w:rPr>
            <w:rStyle w:val="Hyperlink"/>
          </w:rPr>
          <w:t>Motivational Ron Swanson</w:t>
        </w:r>
      </w:hyperlink>
    </w:p>
    <w:p w14:paraId="2F4B81B8" w14:textId="65B6DB7E" w:rsidR="00115C0C" w:rsidRPr="00115C0C" w:rsidRDefault="00120F59" w:rsidP="00120F59">
      <w:pPr>
        <w:rPr>
          <w:color w:val="864A04" w:themeColor="accent1" w:themeShade="80"/>
          <w:u w:val="single"/>
        </w:rPr>
      </w:pPr>
      <w:r>
        <w:t>Build in Java</w:t>
      </w:r>
      <w:r w:rsidR="00E84E96">
        <w:t>S</w:t>
      </w:r>
      <w:r>
        <w:t>cript, HTML, CSS and jQuery, this projec</w:t>
      </w:r>
      <w:r w:rsidR="00BB52EA">
        <w:t>t</w:t>
      </w:r>
      <w:r>
        <w:t xml:space="preserve"> uses API calls to pair a random picture with a Ron Swanson quote to create a special motivational </w:t>
      </w:r>
      <w:r w:rsidR="00BA576B">
        <w:t>poster.</w:t>
      </w:r>
    </w:p>
    <w:p w14:paraId="4D8D3A3C" w14:textId="7E3309B7" w:rsidR="00115C0C" w:rsidRDefault="00081E8E" w:rsidP="00115C0C">
      <w:pPr>
        <w:pStyle w:val="Heading4"/>
      </w:pPr>
      <w:hyperlink r:id="rId15" w:history="1">
        <w:r w:rsidR="00115C0C" w:rsidRPr="00115C0C">
          <w:rPr>
            <w:rStyle w:val="Hyperlink"/>
          </w:rPr>
          <w:t>Quiz App</w:t>
        </w:r>
      </w:hyperlink>
    </w:p>
    <w:p w14:paraId="297D0B0B" w14:textId="68EBDB77" w:rsidR="00115C0C" w:rsidRPr="00115C0C" w:rsidRDefault="00115C0C" w:rsidP="00115C0C">
      <w:r w:rsidRPr="00115C0C">
        <w:t>A fun little quiz app to test your knowledge of marathon training. This app uses CSS effects and JavaScript, presented on a colorful background.</w:t>
      </w:r>
    </w:p>
    <w:p w14:paraId="67E7F7BC" w14:textId="50D66FD6" w:rsidR="00D70063" w:rsidRDefault="00BD2EA9" w:rsidP="00D70063">
      <w:pPr>
        <w:pStyle w:val="Heading3"/>
      </w:pPr>
      <w:r>
        <w:t>Work History</w:t>
      </w:r>
    </w:p>
    <w:p w14:paraId="4917E1E1" w14:textId="77777777" w:rsidR="00BD2EA9" w:rsidRPr="00BA576B" w:rsidRDefault="00BD2EA9" w:rsidP="00BD2EA9">
      <w:pPr>
        <w:pStyle w:val="Heading2"/>
        <w:pBdr>
          <w:top w:val="nil"/>
          <w:left w:val="nil"/>
          <w:bottom w:val="nil"/>
          <w:right w:val="nil"/>
          <w:between w:val="nil"/>
        </w:pBdr>
        <w:spacing w:before="120"/>
        <w:rPr>
          <w:b/>
          <w:iCs/>
          <w:color w:val="auto"/>
          <w:szCs w:val="24"/>
        </w:rPr>
      </w:pPr>
      <w:r w:rsidRPr="00BA576B">
        <w:rPr>
          <w:b/>
          <w:iCs/>
          <w:color w:val="auto"/>
          <w:szCs w:val="24"/>
        </w:rPr>
        <w:t>Tesla / Sr Agent, Property and Title</w:t>
      </w:r>
    </w:p>
    <w:p w14:paraId="344154DF" w14:textId="77777777" w:rsidR="00BD2EA9" w:rsidRPr="00BA576B" w:rsidRDefault="00BD2EA9" w:rsidP="00BD2EA9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BA576B">
        <w:rPr>
          <w:sz w:val="20"/>
          <w:szCs w:val="20"/>
        </w:rPr>
        <w:t>December 2017 – Present</w:t>
      </w:r>
    </w:p>
    <w:p w14:paraId="4961CA93" w14:textId="29131224" w:rsidR="00BD2EA9" w:rsidRPr="00532B22" w:rsidRDefault="00BD2EA9" w:rsidP="00BD2EA9">
      <w:pPr>
        <w:pBdr>
          <w:top w:val="nil"/>
          <w:left w:val="nil"/>
          <w:bottom w:val="nil"/>
          <w:right w:val="nil"/>
          <w:between w:val="nil"/>
        </w:pBdr>
      </w:pPr>
      <w:r>
        <w:t xml:space="preserve">Build and updated software tools for the Property and Title team, in addition to </w:t>
      </w:r>
      <w:r w:rsidR="00F35536">
        <w:t xml:space="preserve">the </w:t>
      </w:r>
      <w:r>
        <w:t xml:space="preserve">regular </w:t>
      </w:r>
      <w:r w:rsidR="00F35536">
        <w:t>P&amp;T Senior</w:t>
      </w:r>
      <w:r>
        <w:t xml:space="preserve"> Agent responsibilities</w:t>
      </w:r>
      <w:r w:rsidR="00F35536">
        <w:t xml:space="preserve"> of writing contracts, negotiating with stakeholders, and managing a large case load. </w:t>
      </w:r>
      <w:r>
        <w:t xml:space="preserve">  Received raises and bonus</w:t>
      </w:r>
      <w:r w:rsidR="00F35536">
        <w:t>es</w:t>
      </w:r>
      <w:r>
        <w:t xml:space="preserve"> for exceeding performance expectations on past two evaluations.</w:t>
      </w:r>
    </w:p>
    <w:p w14:paraId="47A541E4" w14:textId="77777777" w:rsidR="00BD2EA9" w:rsidRPr="00BA576B" w:rsidRDefault="00BD2EA9" w:rsidP="00BD2EA9">
      <w:pPr>
        <w:pStyle w:val="Heading2"/>
        <w:pBdr>
          <w:top w:val="nil"/>
          <w:left w:val="nil"/>
          <w:bottom w:val="nil"/>
          <w:right w:val="nil"/>
          <w:between w:val="nil"/>
        </w:pBdr>
        <w:spacing w:before="120"/>
        <w:rPr>
          <w:b/>
          <w:iCs/>
          <w:color w:val="auto"/>
          <w:szCs w:val="24"/>
        </w:rPr>
      </w:pPr>
      <w:r w:rsidRPr="00BA576B">
        <w:rPr>
          <w:b/>
          <w:iCs/>
          <w:color w:val="auto"/>
          <w:szCs w:val="24"/>
        </w:rPr>
        <w:t>SolarCity / Contract Reassignment, Interconnect, Solar Concierge</w:t>
      </w:r>
    </w:p>
    <w:p w14:paraId="29DDB586" w14:textId="77777777" w:rsidR="00BD2EA9" w:rsidRPr="00BA576B" w:rsidRDefault="00BD2EA9" w:rsidP="00BD2EA9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bookmarkStart w:id="1" w:name="_d6u2ffrz1qy6" w:colFirst="0" w:colLast="0"/>
      <w:bookmarkEnd w:id="1"/>
      <w:r w:rsidRPr="00BA576B">
        <w:rPr>
          <w:sz w:val="20"/>
          <w:szCs w:val="20"/>
        </w:rPr>
        <w:t>November 2015 – December 2017</w:t>
      </w:r>
    </w:p>
    <w:p w14:paraId="3989AC86" w14:textId="77777777" w:rsidR="00BD2EA9" w:rsidRDefault="00BD2EA9" w:rsidP="00BD2EA9">
      <w:pPr>
        <w:pBdr>
          <w:top w:val="nil"/>
          <w:left w:val="nil"/>
          <w:bottom w:val="nil"/>
          <w:right w:val="nil"/>
          <w:between w:val="nil"/>
        </w:pBdr>
      </w:pPr>
      <w:r>
        <w:t>Worked in Interconnection, Concierge, and finally Contract Reassignment, which is now Property and Title.</w:t>
      </w:r>
    </w:p>
    <w:sectPr w:rsidR="00BD2EA9" w:rsidSect="00FD7C04">
      <w:headerReference w:type="default" r:id="rId16"/>
      <w:pgSz w:w="12240" w:h="15840"/>
      <w:pgMar w:top="1080" w:right="1080" w:bottom="1080" w:left="4867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D31016" w14:textId="77777777" w:rsidR="00081E8E" w:rsidRDefault="00081E8E" w:rsidP="00187B92">
      <w:pPr>
        <w:spacing w:after="0" w:line="240" w:lineRule="auto"/>
      </w:pPr>
      <w:r>
        <w:separator/>
      </w:r>
    </w:p>
  </w:endnote>
  <w:endnote w:type="continuationSeparator" w:id="0">
    <w:p w14:paraId="350F6708" w14:textId="77777777" w:rsidR="00081E8E" w:rsidRDefault="00081E8E" w:rsidP="00187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D43103" w14:textId="77777777" w:rsidR="00081E8E" w:rsidRDefault="00081E8E" w:rsidP="00187B92">
      <w:pPr>
        <w:spacing w:after="0" w:line="240" w:lineRule="auto"/>
      </w:pPr>
      <w:r>
        <w:separator/>
      </w:r>
    </w:p>
  </w:footnote>
  <w:footnote w:type="continuationSeparator" w:id="0">
    <w:p w14:paraId="5F3CCF52" w14:textId="77777777" w:rsidR="00081E8E" w:rsidRDefault="00081E8E" w:rsidP="00187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3302846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F67A537" w14:textId="77777777" w:rsidR="007843DA" w:rsidRDefault="00187B92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6D95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  <w:lang w:eastAsia="en-US"/>
          </w:rPr>
          <mc:AlternateContent>
            <mc:Choice Requires="wps">
              <w:drawing>
                <wp:anchor distT="45720" distB="45720" distL="114300" distR="114300" simplePos="0" relativeHeight="251659264" behindDoc="0" locked="1" layoutInCell="1" allowOverlap="1" wp14:anchorId="1527B48E" wp14:editId="2F4658FE">
                  <wp:simplePos x="0" y="0"/>
                  <mc:AlternateContent>
                    <mc:Choice Requires="wp14">
                      <wp:positionH relativeFrom="page">
                        <wp14:pctPosHOffset>8800</wp14:pctPosHOffset>
                      </wp:positionH>
                    </mc:Choice>
                    <mc:Fallback>
                      <wp:positionH relativeFrom="page">
                        <wp:posOffset>683895</wp:posOffset>
                      </wp:positionH>
                    </mc:Fallback>
                  </mc:AlternateContent>
                  <wp:positionV relativeFrom="margin">
                    <wp:posOffset>0</wp:posOffset>
                  </wp:positionV>
                  <wp:extent cx="2148840" cy="8458200"/>
                  <wp:effectExtent l="0" t="0" r="3810" b="0"/>
                  <wp:wrapSquare wrapText="bothSides"/>
                  <wp:docPr id="3" name="Text Box 2" descr="Sidebar text box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48840" cy="845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5000" w:type="pct"/>
                                <w:tblBorders>
                                  <w:top w:val="single" w:sz="18" w:space="0" w:color="864A04" w:themeColor="accent1" w:themeShade="80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  <w:tblDescription w:val="Layout table"/>
                              </w:tblPr>
                              <w:tblGrid>
                                <w:gridCol w:w="3385"/>
                              </w:tblGrid>
                              <w:tr w:rsidR="002C0739" w14:paraId="721FDE45" w14:textId="77777777" w:rsidTr="002C0739">
                                <w:trPr>
                                  <w:tblHeader/>
                                </w:trPr>
                                <w:tc>
                                  <w:tcPr>
                                    <w:tcW w:w="1959" w:type="dxa"/>
                                  </w:tcPr>
                                  <w:sdt>
                                    <w:sdtPr>
                                      <w:alias w:val="Your Name"/>
                                      <w:tag w:val="Your Name"/>
                                      <w:id w:val="1777370408"/>
                                      <w:placeholder>
                                        <w:docPart w:val="0E05659DF27A4E7CB09C30B2E4326CB5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p w14:paraId="500E0255" w14:textId="77777777" w:rsidR="002C0739" w:rsidRPr="00187B92" w:rsidRDefault="007F200A" w:rsidP="00187B92">
                                        <w:pPr>
                                          <w:pStyle w:val="Title"/>
                                        </w:pPr>
                                        <w:r>
                                          <w:t>Bandit c</w:t>
                                        </w:r>
                                      </w:p>
                                    </w:sdtContent>
                                  </w:sdt>
                                  <w:p w14:paraId="447C5D9B" w14:textId="77777777" w:rsidR="002C0739" w:rsidRPr="00970D57" w:rsidRDefault="00081E8E" w:rsidP="007843DA">
                                    <w:pPr>
                                      <w:pStyle w:val="Subtitle"/>
                                    </w:pPr>
                                    <w:sdt>
                                      <w:sdtPr>
                                        <w:alias w:val="Position Title"/>
                                        <w:tag w:val=""/>
                                        <w:id w:val="839120990"/>
                                        <w:placeholder>
                                          <w:docPart w:val="C83EEEDC18244C80A70E66565666A095"/>
                                        </w:placeholder>
                                        <w:showingPlcHdr/>
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<w15:appearance w15:val="hidden"/>
                                        <w:text w:multiLine="1"/>
                                      </w:sdtPr>
                                      <w:sdtEndPr/>
                                      <w:sdtContent>
                                        <w:r w:rsidR="002C0739">
                                          <w:t>Position Title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14:paraId="4B9EEA89" w14:textId="77777777" w:rsidR="007843DA" w:rsidRDefault="007843DA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1527B48E"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alt="Sidebar text box" style="position:absolute;left:0;text-align:left;margin-left:0;margin-top:0;width:169.2pt;height:666pt;z-index:251659264;visibility:visible;mso-wrap-style:square;mso-width-percent:0;mso-height-percent:0;mso-left-percent:88;mso-wrap-distance-left:9pt;mso-wrap-distance-top:3.6pt;mso-wrap-distance-right:9pt;mso-wrap-distance-bottom:3.6pt;mso-position-horizontal-relative:page;mso-position-vertical:absolute;mso-position-vertical-relative:margin;mso-width-percent:0;mso-height-percent:0;mso-left-percent:88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" filled="f" stroked="f">
                  <v:textbox inset="0,0,0,0">
                    <w:txbxContent>
                      <w:tbl>
                        <w:tblPr>
                          <w:tblStyle w:val="TableGrid"/>
                          <w:tblW w:w="5000" w:type="pct"/>
                          <w:tblBorders>
                            <w:top w:val="single" w:sz="18" w:space="0" w:color="864A04" w:themeColor="accent1" w:themeShade="8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Description w:val="Layout table"/>
                        </w:tblPr>
                        <w:tblGrid>
                          <w:gridCol w:w="3385"/>
                        </w:tblGrid>
                        <w:tr w:rsidR="002C0739" w14:paraId="721FDE45" w14:textId="77777777" w:rsidTr="002C0739">
                          <w:trPr>
                            <w:tblHeader/>
                          </w:trPr>
                          <w:tc>
                            <w:tcPr>
                              <w:tcW w:w="1959" w:type="dxa"/>
                            </w:tcPr>
                            <w:sdt>
                              <w:sdtPr>
                                <w:alias w:val="Your Name"/>
                                <w:tag w:val="Your Name"/>
                                <w:id w:val="1777370408"/>
                                <w:placeholder>
                                  <w:docPart w:val="0E05659DF27A4E7CB09C30B2E4326CB5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p w14:paraId="500E0255" w14:textId="77777777" w:rsidR="002C0739" w:rsidRPr="00187B92" w:rsidRDefault="007F200A" w:rsidP="00187B92">
                                  <w:pPr>
                                    <w:pStyle w:val="Title"/>
                                  </w:pPr>
                                  <w:r>
                                    <w:t>Bandit c</w:t>
                                  </w:r>
                                </w:p>
                              </w:sdtContent>
                            </w:sdt>
                            <w:p w14:paraId="447C5D9B" w14:textId="77777777" w:rsidR="002C0739" w:rsidRPr="00970D57" w:rsidRDefault="00081E8E" w:rsidP="007843DA">
                              <w:pPr>
                                <w:pStyle w:val="Subtitle"/>
                              </w:pPr>
                              <w:sdt>
                                <w:sdtPr>
                                  <w:alias w:val="Position Title"/>
                                  <w:tag w:val=""/>
                                  <w:id w:val="839120990"/>
                                  <w:placeholder>
                                    <w:docPart w:val="C83EEEDC18244C80A70E66565666A095"/>
                                  </w:placeholder>
                                  <w:showingPlcHdr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15:appearance w15:val="hidden"/>
                                  <w:text w:multiLine="1"/>
                                </w:sdtPr>
                                <w:sdtEndPr/>
                                <w:sdtContent>
                                  <w:r w:rsidR="002C0739">
                                    <w:t>Position Title</w:t>
                                  </w:r>
                                </w:sdtContent>
                              </w:sdt>
                            </w:p>
                          </w:tc>
                        </w:tr>
                      </w:tbl>
                      <w:p w14:paraId="4B9EEA89" w14:textId="77777777" w:rsidR="007843DA" w:rsidRDefault="007843DA"/>
                    </w:txbxContent>
                  </v:textbox>
                  <w10:wrap type="square" anchorx="page" anchory="margin"/>
                  <w10:anchorlock/>
                </v:shape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8E2F5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7A0BD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5F88AE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7145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6C817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66F53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4EA78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883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A14C5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BF25A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E02796"/>
    <w:multiLevelType w:val="hybridMultilevel"/>
    <w:tmpl w:val="9F062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00A"/>
    <w:rsid w:val="00081E8E"/>
    <w:rsid w:val="000A10CA"/>
    <w:rsid w:val="00115C0C"/>
    <w:rsid w:val="00120F59"/>
    <w:rsid w:val="00157B6F"/>
    <w:rsid w:val="00187B92"/>
    <w:rsid w:val="001F5BA9"/>
    <w:rsid w:val="00293B83"/>
    <w:rsid w:val="002C0739"/>
    <w:rsid w:val="0031518A"/>
    <w:rsid w:val="0039505A"/>
    <w:rsid w:val="00486E5D"/>
    <w:rsid w:val="00581FC8"/>
    <w:rsid w:val="005D39CC"/>
    <w:rsid w:val="00615829"/>
    <w:rsid w:val="006A3CE7"/>
    <w:rsid w:val="006B6D95"/>
    <w:rsid w:val="006E37FB"/>
    <w:rsid w:val="007843DA"/>
    <w:rsid w:val="007F200A"/>
    <w:rsid w:val="008C33FB"/>
    <w:rsid w:val="008D4CA7"/>
    <w:rsid w:val="008E5AF5"/>
    <w:rsid w:val="009D70A1"/>
    <w:rsid w:val="00A32B2E"/>
    <w:rsid w:val="00BA576B"/>
    <w:rsid w:val="00BB52EA"/>
    <w:rsid w:val="00BD2EA9"/>
    <w:rsid w:val="00C93701"/>
    <w:rsid w:val="00D70063"/>
    <w:rsid w:val="00E1479F"/>
    <w:rsid w:val="00E84E96"/>
    <w:rsid w:val="00EC4A23"/>
    <w:rsid w:val="00F35536"/>
    <w:rsid w:val="00FD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61D4FC"/>
  <w15:chartTrackingRefBased/>
  <w15:docId w15:val="{EC32A1EC-B0C6-4408-AE2B-C9136E858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8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BA9"/>
  </w:style>
  <w:style w:type="paragraph" w:styleId="Heading1">
    <w:name w:val="heading 1"/>
    <w:basedOn w:val="Normal"/>
    <w:next w:val="Normal"/>
    <w:link w:val="Heading1Char"/>
    <w:uiPriority w:val="9"/>
    <w:qFormat/>
    <w:rsid w:val="008C33FB"/>
    <w:pPr>
      <w:keepNext/>
      <w:keepLines/>
      <w:pBdr>
        <w:top w:val="single" w:sz="4" w:space="6" w:color="864A04" w:themeColor="accent1" w:themeShade="80"/>
      </w:pBdr>
      <w:spacing w:before="120"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8C33FB"/>
    <w:pPr>
      <w:keepNext/>
      <w:keepLines/>
      <w:spacing w:before="480" w:after="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paragraph" w:styleId="Heading3">
    <w:name w:val="heading 3"/>
    <w:basedOn w:val="Normal"/>
    <w:next w:val="Heading4"/>
    <w:link w:val="Heading3Char"/>
    <w:uiPriority w:val="9"/>
    <w:unhideWhenUsed/>
    <w:qFormat/>
    <w:rsid w:val="00187B92"/>
    <w:pPr>
      <w:keepNext/>
      <w:keepLines/>
      <w:spacing w:after="0" w:line="240" w:lineRule="auto"/>
      <w:contextualSpacing/>
      <w:outlineLvl w:val="2"/>
    </w:pPr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paragraph" w:styleId="Heading4">
    <w:name w:val="heading 4"/>
    <w:basedOn w:val="Normal"/>
    <w:next w:val="Heading5"/>
    <w:link w:val="Heading4Char"/>
    <w:uiPriority w:val="9"/>
    <w:unhideWhenUsed/>
    <w:qFormat/>
    <w:rsid w:val="008C33FB"/>
    <w:pPr>
      <w:keepNext/>
      <w:keepLines/>
      <w:spacing w:before="120" w:after="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7B92"/>
    <w:pPr>
      <w:keepNext/>
      <w:keepLines/>
      <w:spacing w:after="0" w:line="240" w:lineRule="auto"/>
      <w:outlineLvl w:val="4"/>
    </w:pPr>
    <w:rPr>
      <w:rFonts w:eastAsiaTheme="minorEastAsia" w:cstheme="majorBidi"/>
      <w:caps/>
      <w:sz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87B92"/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8C33FB"/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87B92"/>
    <w:rPr>
      <w:rFonts w:eastAsiaTheme="minorEastAsia" w:cstheme="majorBidi"/>
      <w:caps/>
      <w:sz w:val="2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187B92"/>
    <w:pPr>
      <w:spacing w:after="0" w:line="240" w:lineRule="auto"/>
      <w:ind w:left="-3787"/>
    </w:pPr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187B92"/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table" w:styleId="TableGrid">
    <w:name w:val="Table Grid"/>
    <w:basedOn w:val="TableNormal"/>
    <w:uiPriority w:val="39"/>
    <w:rsid w:val="00D70063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10"/>
    <w:qFormat/>
    <w:rsid w:val="00187B92"/>
    <w:pPr>
      <w:spacing w:after="120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22"/>
    <w:qFormat/>
    <w:rsid w:val="00D70063"/>
    <w:rPr>
      <w:b/>
      <w:bCs/>
    </w:rPr>
  </w:style>
  <w:style w:type="paragraph" w:styleId="Title">
    <w:name w:val="Title"/>
    <w:basedOn w:val="Normal"/>
    <w:link w:val="TitleChar"/>
    <w:uiPriority w:val="1"/>
    <w:qFormat/>
    <w:rsid w:val="00D70063"/>
    <w:pPr>
      <w:spacing w:before="60" w:after="0" w:line="240" w:lineRule="auto"/>
      <w:contextualSpacing/>
    </w:pPr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D70063"/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paragraph" w:customStyle="1" w:styleId="Photo">
    <w:name w:val="Photo"/>
    <w:basedOn w:val="Normal"/>
    <w:qFormat/>
    <w:rsid w:val="00187B92"/>
    <w:pPr>
      <w:pBdr>
        <w:top w:val="single" w:sz="18" w:space="2" w:color="864A04" w:themeColor="accent1" w:themeShade="80"/>
        <w:bottom w:val="single" w:sz="18" w:space="2" w:color="864A04" w:themeColor="accent1" w:themeShade="80"/>
      </w:pBdr>
      <w:spacing w:after="0" w:line="240" w:lineRule="auto"/>
      <w:jc w:val="center"/>
    </w:pPr>
    <w:rPr>
      <w:rFonts w:eastAsiaTheme="minorEastAsia"/>
      <w:lang w:eastAsia="ja-JP"/>
    </w:rPr>
  </w:style>
  <w:style w:type="paragraph" w:styleId="Subtitle">
    <w:name w:val="Subtitle"/>
    <w:basedOn w:val="Normal"/>
    <w:link w:val="SubtitleChar"/>
    <w:uiPriority w:val="2"/>
    <w:qFormat/>
    <w:rsid w:val="008C33FB"/>
    <w:pPr>
      <w:numPr>
        <w:ilvl w:val="1"/>
      </w:numPr>
      <w:spacing w:after="640" w:line="240" w:lineRule="auto"/>
      <w:contextualSpacing/>
    </w:pPr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8C33FB"/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87B92"/>
    <w:pPr>
      <w:spacing w:after="0" w:line="240" w:lineRule="auto"/>
    </w:pPr>
    <w:rPr>
      <w:rFonts w:eastAsiaTheme="minorEastAsia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187B92"/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87B9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F5BA9"/>
    <w:rPr>
      <w:color w:val="C86E07" w:themeColor="accent1" w:themeShade="BF"/>
      <w:u w:val="single"/>
    </w:rPr>
  </w:style>
  <w:style w:type="paragraph" w:styleId="ListParagraph">
    <w:name w:val="List Paragraph"/>
    <w:basedOn w:val="Normal"/>
    <w:uiPriority w:val="34"/>
    <w:unhideWhenUsed/>
    <w:qFormat/>
    <w:rsid w:val="00BA576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D70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5BA9"/>
    <w:rPr>
      <w:color w:val="864A04" w:themeColor="accent1" w:themeShade="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10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tn-drew.github.io/portfolio-wireframe/" TargetMode="External"/><Relationship Id="rId13" Type="http://schemas.openxmlformats.org/officeDocument/2006/relationships/hyperlink" Target="https://www.linkedin.com/in/drew-dev-carrillo/" TargetMode="Externa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Mtn-Drew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tn-drew.github.io/portfolio-wireframe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Mtn-Drew/Quiz3" TargetMode="External"/><Relationship Id="rId10" Type="http://schemas.openxmlformats.org/officeDocument/2006/relationships/hyperlink" Target="https://www.linkedin.com/in/drew-dev-carrillo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tn-Drew" TargetMode="External"/><Relationship Id="rId14" Type="http://schemas.openxmlformats.org/officeDocument/2006/relationships/hyperlink" Target="https://github.com/Mtn-Drew/Swanson_Poster_Generato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ew\AppData\Roaming\Microsoft\Templates\Resume%20(Profession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4BD0B436F38451D93DDA70CDA8B75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AB2372-1350-4D77-AAAC-18DA4200902E}"/>
      </w:docPartPr>
      <w:docPartBody>
        <w:p w:rsidR="001600E1" w:rsidRDefault="001600E1">
          <w:pPr>
            <w:pStyle w:val="34BD0B436F38451D93DDA70CDA8B75B2"/>
          </w:pPr>
          <w:r>
            <w:t>Skills &amp; Abilities</w:t>
          </w:r>
        </w:p>
      </w:docPartBody>
    </w:docPart>
    <w:docPart>
      <w:docPartPr>
        <w:name w:val="2AD8544B1C854B6F902153B9C9A088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6CFFAE-B9A2-4D37-9062-6F724C520A3E}"/>
      </w:docPartPr>
      <w:docPartBody>
        <w:p w:rsidR="001600E1" w:rsidRDefault="001600E1">
          <w:pPr>
            <w:pStyle w:val="2AD8544B1C854B6F902153B9C9A08879"/>
          </w:pPr>
          <w:r>
            <w:t>Vitals</w:t>
          </w:r>
        </w:p>
      </w:docPartBody>
    </w:docPart>
    <w:docPart>
      <w:docPartPr>
        <w:name w:val="0E05659DF27A4E7CB09C30B2E4326C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DAC98A-D62C-469F-93FF-10072D2D9ACC}"/>
      </w:docPartPr>
      <w:docPartBody>
        <w:p w:rsidR="001600E1" w:rsidRDefault="001600E1">
          <w:pPr>
            <w:pStyle w:val="0E05659DF27A4E7CB09C30B2E4326CB5"/>
          </w:pPr>
          <w:r>
            <w:t>Your Name</w:t>
          </w:r>
        </w:p>
      </w:docPartBody>
    </w:docPart>
    <w:docPart>
      <w:docPartPr>
        <w:name w:val="C83EEEDC18244C80A70E66565666A0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F9AC79-78D0-4646-BDD5-69E6893F9D0A}"/>
      </w:docPartPr>
      <w:docPartBody>
        <w:p w:rsidR="001600E1" w:rsidRDefault="001600E1">
          <w:pPr>
            <w:pStyle w:val="C83EEEDC18244C80A70E66565666A095"/>
          </w:pPr>
          <w:r>
            <w:t>Position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0E1"/>
    <w:rsid w:val="001600E1"/>
    <w:rsid w:val="005C3F07"/>
    <w:rsid w:val="00D65093"/>
    <w:rsid w:val="00F3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DEC3237D734AD58DE58F430D6A74F5">
    <w:name w:val="C1DEC3237D734AD58DE58F430D6A74F5"/>
  </w:style>
  <w:style w:type="paragraph" w:customStyle="1" w:styleId="F97E113BE91244B385B399D54EBED9D7">
    <w:name w:val="F97E113BE91244B385B399D54EBED9D7"/>
  </w:style>
  <w:style w:type="paragraph" w:customStyle="1" w:styleId="5DFA86C4E581412C8FABADFF2243DFA2">
    <w:name w:val="5DFA86C4E581412C8FABADFF2243DFA2"/>
  </w:style>
  <w:style w:type="paragraph" w:customStyle="1" w:styleId="59F20931BE17447887D28A315AD48ED0">
    <w:name w:val="59F20931BE17447887D28A315AD48ED0"/>
  </w:style>
  <w:style w:type="paragraph" w:customStyle="1" w:styleId="220302B92B58463C84693BD97721865B">
    <w:name w:val="220302B92B58463C84693BD97721865B"/>
  </w:style>
  <w:style w:type="paragraph" w:customStyle="1" w:styleId="DD4DDA0543104370B9F969E9BA6B684B">
    <w:name w:val="DD4DDA0543104370B9F969E9BA6B684B"/>
  </w:style>
  <w:style w:type="paragraph" w:customStyle="1" w:styleId="B7CF75295C45448B9E4CA7C6EC59CE45">
    <w:name w:val="B7CF75295C45448B9E4CA7C6EC59CE45"/>
  </w:style>
  <w:style w:type="paragraph" w:customStyle="1" w:styleId="36350C9A7FD1480783B1992C00F1A760">
    <w:name w:val="36350C9A7FD1480783B1992C00F1A760"/>
  </w:style>
  <w:style w:type="paragraph" w:customStyle="1" w:styleId="0A7B29F864BF4E309CE47EE7A13A1D31">
    <w:name w:val="0A7B29F864BF4E309CE47EE7A13A1D31"/>
  </w:style>
  <w:style w:type="paragraph" w:customStyle="1" w:styleId="B454B9E56CD7449F845D2C83F43B3E11">
    <w:name w:val="B454B9E56CD7449F845D2C83F43B3E11"/>
  </w:style>
  <w:style w:type="paragraph" w:customStyle="1" w:styleId="D057D0CA3375448FA51CF810101D0EDB">
    <w:name w:val="D057D0CA3375448FA51CF810101D0EDB"/>
  </w:style>
  <w:style w:type="paragraph" w:customStyle="1" w:styleId="BEAC83512BA74F87BF8C5B3FD7A07AEF">
    <w:name w:val="BEAC83512BA74F87BF8C5B3FD7A07AEF"/>
  </w:style>
  <w:style w:type="paragraph" w:customStyle="1" w:styleId="42DEC686B4F24A638291B6EBA928AF51">
    <w:name w:val="42DEC686B4F24A638291B6EBA928AF51"/>
  </w:style>
  <w:style w:type="paragraph" w:customStyle="1" w:styleId="FDF906043CB94A5D810509889C58438A">
    <w:name w:val="FDF906043CB94A5D810509889C58438A"/>
  </w:style>
  <w:style w:type="paragraph" w:customStyle="1" w:styleId="C34DE5CBB4A54252A0606B3D5394E2C5">
    <w:name w:val="C34DE5CBB4A54252A0606B3D5394E2C5"/>
  </w:style>
  <w:style w:type="paragraph" w:customStyle="1" w:styleId="92F74D835BAA42DFA1254BCD211FDB67">
    <w:name w:val="92F74D835BAA42DFA1254BCD211FDB67"/>
  </w:style>
  <w:style w:type="paragraph" w:customStyle="1" w:styleId="621034941A86404D9E1B481C9BE5F7F7">
    <w:name w:val="621034941A86404D9E1B481C9BE5F7F7"/>
  </w:style>
  <w:style w:type="character" w:styleId="PlaceholderText">
    <w:name w:val="Placeholder Text"/>
    <w:basedOn w:val="DefaultParagraphFont"/>
    <w:uiPriority w:val="99"/>
    <w:semiHidden/>
    <w:rsid w:val="001600E1"/>
    <w:rPr>
      <w:color w:val="808080"/>
    </w:rPr>
  </w:style>
  <w:style w:type="paragraph" w:customStyle="1" w:styleId="6B6A70FAECE749D8BAD40D0DDD4C3122">
    <w:name w:val="6B6A70FAECE749D8BAD40D0DDD4C3122"/>
  </w:style>
  <w:style w:type="paragraph" w:customStyle="1" w:styleId="144352C6D73447D982E09367161F0482">
    <w:name w:val="144352C6D73447D982E09367161F0482"/>
  </w:style>
  <w:style w:type="paragraph" w:customStyle="1" w:styleId="EBB8E6FA94A242AF8AC6166A94F63331">
    <w:name w:val="EBB8E6FA94A242AF8AC6166A94F63331"/>
  </w:style>
  <w:style w:type="paragraph" w:customStyle="1" w:styleId="A45F22A580524225BD1A1AFC78F4F27B">
    <w:name w:val="A45F22A580524225BD1A1AFC78F4F27B"/>
  </w:style>
  <w:style w:type="paragraph" w:customStyle="1" w:styleId="34BD0B436F38451D93DDA70CDA8B75B2">
    <w:name w:val="34BD0B436F38451D93DDA70CDA8B75B2"/>
  </w:style>
  <w:style w:type="paragraph" w:customStyle="1" w:styleId="C553D379864B490384601298979AD9C8">
    <w:name w:val="C553D379864B490384601298979AD9C8"/>
  </w:style>
  <w:style w:type="paragraph" w:customStyle="1" w:styleId="2AD8544B1C854B6F902153B9C9A08879">
    <w:name w:val="2AD8544B1C854B6F902153B9C9A08879"/>
  </w:style>
  <w:style w:type="paragraph" w:customStyle="1" w:styleId="1DAE51362D4B4C708E6BE25F070ABA01">
    <w:name w:val="1DAE51362D4B4C708E6BE25F070ABA01"/>
  </w:style>
  <w:style w:type="paragraph" w:customStyle="1" w:styleId="4CD31B0737A945AFAACFFFBF1528725B">
    <w:name w:val="4CD31B0737A945AFAACFFFBF1528725B"/>
  </w:style>
  <w:style w:type="paragraph" w:customStyle="1" w:styleId="1958290503864D33967B2B4487F599C5">
    <w:name w:val="1958290503864D33967B2B4487F599C5"/>
  </w:style>
  <w:style w:type="paragraph" w:customStyle="1" w:styleId="0E05659DF27A4E7CB09C30B2E4326CB5">
    <w:name w:val="0E05659DF27A4E7CB09C30B2E4326CB5"/>
  </w:style>
  <w:style w:type="paragraph" w:customStyle="1" w:styleId="C83EEEDC18244C80A70E66565666A095">
    <w:name w:val="C83EEEDC18244C80A70E66565666A095"/>
  </w:style>
  <w:style w:type="paragraph" w:customStyle="1" w:styleId="38E5F2D32FCA4CD8B8CA541E2A7089EC">
    <w:name w:val="38E5F2D32FCA4CD8B8CA541E2A7089EC"/>
    <w:rsid w:val="001600E1"/>
  </w:style>
  <w:style w:type="paragraph" w:customStyle="1" w:styleId="E4A8EFA680BB4BB0A8490578FB40C65F">
    <w:name w:val="E4A8EFA680BB4BB0A8490578FB40C65F"/>
    <w:rsid w:val="001600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82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F7931E"/>
      </a:accent1>
      <a:accent2>
        <a:srgbClr val="F06648"/>
      </a:accent2>
      <a:accent3>
        <a:srgbClr val="B27DC9"/>
      </a:accent3>
      <a:accent4>
        <a:srgbClr val="81A0E6"/>
      </a:accent4>
      <a:accent5>
        <a:srgbClr val="60C7C3"/>
      </a:accent5>
      <a:accent6>
        <a:srgbClr val="7ACC7B"/>
      </a:accent6>
      <a:hlink>
        <a:srgbClr val="0563C1"/>
      </a:hlink>
      <a:folHlink>
        <a:srgbClr val="954F72"/>
      </a:folHlink>
    </a:clrScheme>
    <a:fontScheme name="Custom 97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 (Professional).dotx</Template>
  <TotalTime>0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Bandit c</dc:creator>
  <cp:keywords/>
  <dc:description/>
  <cp:lastModifiedBy>Bandit c</cp:lastModifiedBy>
  <cp:revision>2</cp:revision>
  <dcterms:created xsi:type="dcterms:W3CDTF">2019-11-14T12:56:00Z</dcterms:created>
  <dcterms:modified xsi:type="dcterms:W3CDTF">2019-11-14T12:56:00Z</dcterms:modified>
</cp:coreProperties>
</file>